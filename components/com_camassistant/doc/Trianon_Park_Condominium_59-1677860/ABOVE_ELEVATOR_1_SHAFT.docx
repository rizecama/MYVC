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127" w:rsidRDefault="00530127">
      <w:r>
        <w:t xml:space="preserve">  </w:t>
      </w:r>
      <w:r>
        <w:rPr>
          <w:noProof/>
        </w:rPr>
        <w:drawing>
          <wp:inline distT="0" distB="0" distL="0" distR="0" wp14:anchorId="057ECD38" wp14:editId="73E57CEF">
            <wp:extent cx="2028825" cy="1314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132E6635" wp14:editId="70209A8C">
            <wp:extent cx="2409825" cy="2219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7EE1A7EC" wp14:editId="780807F4">
            <wp:extent cx="5419725" cy="2295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C82" w:rsidRDefault="00530127">
      <w:r>
        <w:rPr>
          <w:noProof/>
        </w:rPr>
        <w:drawing>
          <wp:inline distT="0" distB="0" distL="0" distR="0" wp14:anchorId="363BFD8B" wp14:editId="1696E0BB">
            <wp:extent cx="1838325" cy="1381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41C39F" wp14:editId="5DFA6368">
            <wp:extent cx="3858565" cy="12660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6246" cy="126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127" w:rsidRDefault="00530127">
      <w:r>
        <w:rPr>
          <w:noProof/>
        </w:rPr>
        <w:drawing>
          <wp:inline distT="0" distB="0" distL="0" distR="0" wp14:anchorId="79BC5174" wp14:editId="036973F2">
            <wp:extent cx="1798655" cy="13958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39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F656E2" wp14:editId="03930728">
            <wp:extent cx="3743325" cy="1247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127"/>
    <w:rsid w:val="0019390D"/>
    <w:rsid w:val="00530127"/>
    <w:rsid w:val="00D2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B441F24B</Template>
  <TotalTime>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Associa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Goldman</dc:creator>
  <cp:lastModifiedBy>Lisa Goldman</cp:lastModifiedBy>
  <cp:revision>1</cp:revision>
  <dcterms:created xsi:type="dcterms:W3CDTF">2013-08-02T14:48:00Z</dcterms:created>
  <dcterms:modified xsi:type="dcterms:W3CDTF">2013-08-02T14:55:00Z</dcterms:modified>
</cp:coreProperties>
</file>